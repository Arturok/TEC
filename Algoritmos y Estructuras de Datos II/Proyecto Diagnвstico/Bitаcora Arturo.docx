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C4C" w:rsidRDefault="009B4951">
      <w:pPr>
        <w:pStyle w:val="Encabezadodelaseccin"/>
        <w:rPr>
          <w:lang w:val="lt-LT"/>
        </w:rPr>
      </w:pPr>
      <w:r>
        <w:rPr>
          <w:noProof/>
          <w:lang w:val="es-CR" w:eastAsia="es-CR" w:bidi="ar-SA"/>
        </w:rPr>
        <mc:AlternateContent>
          <mc:Choice Requires="wps">
            <w:drawing>
              <wp:anchor distT="0" distB="0" distL="114300" distR="114300" simplePos="0" relativeHeight="251659264" behindDoc="0" locked="0" layoutInCell="1" allowOverlap="1" wp14:anchorId="11B54B23" wp14:editId="73102CC4">
                <wp:simplePos x="0" y="0"/>
                <wp:positionH relativeFrom="column">
                  <wp:posOffset>-2473794</wp:posOffset>
                </wp:positionH>
                <wp:positionV relativeFrom="paragraph">
                  <wp:posOffset>1988</wp:posOffset>
                </wp:positionV>
                <wp:extent cx="1901952" cy="4252813"/>
                <wp:effectExtent l="0" t="0" r="3175" b="1460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901952" cy="4252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8"/>
                              </w:rPr>
                              <w:alias w:val="Su nombre"/>
                              <w:tag w:val=""/>
                              <w:id w:val="177164487"/>
                              <w:placeholder>
                                <w:docPart w:val="0CAC7778038E4478A77A4D11DF871BE4"/>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893A0F" w:rsidRDefault="00893A0F">
                                <w:pPr>
                                  <w:pStyle w:val="Nombre"/>
                                </w:pPr>
                                <w:r>
                                  <w:rPr>
                                    <w:sz w:val="48"/>
                                    <w:lang w:val="es-CR"/>
                                  </w:rPr>
                                  <w:t xml:space="preserve">Arturo Chinchilla Sánchez </w:t>
                                </w:r>
                                <w:r>
                                  <w:rPr>
                                    <w:sz w:val="48"/>
                                    <w:lang w:val="es-CR"/>
                                  </w:rPr>
                                  <w:br/>
                                </w:r>
                                <w:r>
                                  <w:rPr>
                                    <w:sz w:val="48"/>
                                  </w:rPr>
                                  <w:t>2013009344</w:t>
                                </w:r>
                              </w:p>
                            </w:sdtContent>
                          </w:sdt>
                          <w:p w:rsidR="00893A0F" w:rsidRDefault="00893A0F">
                            <w:pPr>
                              <w:pStyle w:val="Puntoclave"/>
                              <w:numPr>
                                <w:ilvl w:val="0"/>
                                <w:numId w:val="10"/>
                              </w:numPr>
                            </w:pPr>
                            <w:r>
                              <w:t>Bitácora Proyecto Diagnóstico.</w:t>
                            </w:r>
                          </w:p>
                          <w:p w:rsidR="00893A0F" w:rsidRDefault="00893A0F" w:rsidP="009B4951">
                            <w:pPr>
                              <w:pStyle w:val="Puntoclave"/>
                              <w:numPr>
                                <w:ilvl w:val="0"/>
                                <w:numId w:val="0"/>
                              </w:numPr>
                              <w:ind w:left="36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1B54B23" id="_x0000_t202" coordsize="21600,21600" o:spt="202" path="m,l,21600r21600,l21600,xe">
                <v:stroke joinstyle="miter"/>
                <v:path gradientshapeok="t" o:connecttype="rect"/>
              </v:shapetype>
              <v:shape id="Cuadro de texto 11" o:spid="_x0000_s1026" type="#_x0000_t202" style="position:absolute;margin-left:-194.8pt;margin-top:.15pt;width:149.75pt;height:334.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" filled="f" stroked="f" strokeweight=".5pt">
                <v:textbox inset="0,0,0,0">
                  <w:txbxContent>
                    <w:sdt>
                      <w:sdtPr>
                        <w:rPr>
                          <w:sz w:val="48"/>
                        </w:rPr>
                        <w:alias w:val="Su nombre"/>
                        <w:tag w:val=""/>
                        <w:id w:val="177164487"/>
                        <w:placeholder>
                          <w:docPart w:val="0CAC7778038E4478A77A4D11DF871BE4"/>
                        </w:placeholder>
                        <w:dataBinding w:prefixMappings="xmlns:ns0='http://purl.org/dc/elements/1.1/' xmlns:ns1='http://schemas.openxmlformats.org/package/2006/metadata/core-properties' " w:xpath="/ns1:coreProperties[1]/ns0:creator[1]" w:storeItemID="{6C3C8BC8-F283-45AE-878A-BAB7291924A1}"/>
                        <w:text w:multiLine="1"/>
                      </w:sdtPr>
                      <w:sdtContent>
                        <w:p w:rsidR="00893A0F" w:rsidRDefault="00893A0F">
                          <w:pPr>
                            <w:pStyle w:val="Nombre"/>
                          </w:pPr>
                          <w:r>
                            <w:rPr>
                              <w:sz w:val="48"/>
                              <w:lang w:val="es-CR"/>
                            </w:rPr>
                            <w:t xml:space="preserve">Arturo Chinchilla Sánchez </w:t>
                          </w:r>
                          <w:r>
                            <w:rPr>
                              <w:sz w:val="48"/>
                              <w:lang w:val="es-CR"/>
                            </w:rPr>
                            <w:br/>
                          </w:r>
                          <w:r>
                            <w:rPr>
                              <w:sz w:val="48"/>
                            </w:rPr>
                            <w:t>2013009344</w:t>
                          </w:r>
                        </w:p>
                      </w:sdtContent>
                    </w:sdt>
                    <w:p w:rsidR="00893A0F" w:rsidRDefault="00893A0F">
                      <w:pPr>
                        <w:pStyle w:val="Puntoclave"/>
                        <w:numPr>
                          <w:ilvl w:val="0"/>
                          <w:numId w:val="10"/>
                        </w:numPr>
                      </w:pPr>
                      <w:r>
                        <w:t>Bitácora Proyecto Diagnóstico.</w:t>
                      </w:r>
                    </w:p>
                    <w:p w:rsidR="00893A0F" w:rsidRDefault="00893A0F" w:rsidP="009B4951">
                      <w:pPr>
                        <w:pStyle w:val="Puntoclave"/>
                        <w:numPr>
                          <w:ilvl w:val="0"/>
                          <w:numId w:val="0"/>
                        </w:numPr>
                        <w:ind w:left="360"/>
                      </w:pPr>
                    </w:p>
                  </w:txbxContent>
                </v:textbox>
                <w10:wrap type="square"/>
              </v:shape>
            </w:pict>
          </mc:Fallback>
        </mc:AlternateContent>
      </w:r>
      <w:r>
        <w:rPr>
          <w:lang w:val="lt-LT"/>
        </w:rPr>
        <w:t>Semana 1</w:t>
      </w:r>
    </w:p>
    <w:p w:rsidR="00095AED" w:rsidRDefault="004F24FF" w:rsidP="00095AED">
      <w:pPr>
        <w:rPr>
          <w:lang w:val="lt-LT"/>
        </w:rPr>
      </w:pPr>
      <w:r>
        <w:rPr>
          <w:lang w:val="lt-LT"/>
        </w:rPr>
        <w:tab/>
      </w:r>
      <w:r w:rsidRPr="004F24FF">
        <w:rPr>
          <w:lang w:val="lt-LT"/>
        </w:rPr>
        <w:t>Reunión</w:t>
      </w:r>
      <w:r>
        <w:rPr>
          <w:lang w:val="lt-LT"/>
        </w:rPr>
        <w:t xml:space="preserve"> </w:t>
      </w:r>
      <w:r w:rsidR="008C7F30">
        <w:rPr>
          <w:lang w:val="lt-LT"/>
        </w:rPr>
        <w:t xml:space="preserve">de </w:t>
      </w:r>
      <w:r>
        <w:rPr>
          <w:lang w:val="lt-LT"/>
        </w:rPr>
        <w:t>Diseño: Se define Clase Duck, esta clase define al pato.  Se  bu</w:t>
      </w:r>
      <w:r w:rsidR="00936CE0">
        <w:rPr>
          <w:lang w:val="lt-LT"/>
        </w:rPr>
        <w:t>sca ejemplos de  C++ que  tenga</w:t>
      </w:r>
      <w:r w:rsidR="00C469AE">
        <w:rPr>
          <w:lang w:val="lt-LT"/>
        </w:rPr>
        <w:t xml:space="preserve"> uso de cliente servidor. Se comineza  a delegar  tareas: Malcom y Juan inicialmente Sockects, cliente servidor. Ariel se iba  a  encargar con la  cre</w:t>
      </w:r>
      <w:r w:rsidR="00F5510B">
        <w:rPr>
          <w:lang w:val="lt-LT"/>
        </w:rPr>
        <w:t xml:space="preserve">ación de  Duck. Ariel propuso usar el Factory para  crear </w:t>
      </w:r>
      <w:r w:rsidR="00095AED">
        <w:rPr>
          <w:lang w:val="lt-LT"/>
        </w:rPr>
        <w:t>los  patos.  Juan propone usar  el patrón Observer para verificar los  patos. Malcom propone  usar  un hilo por  cada  verificador de los patos. Se  incia el diseño: Se crean primeros  diagramas  de  Clases.</w:t>
      </w:r>
      <w:r w:rsidR="007B48D6">
        <w:rPr>
          <w:lang w:val="lt-LT"/>
        </w:rPr>
        <w:t xml:space="preserve"> Arturo investiga XML parser, &lt;XERCES&gt;.</w:t>
      </w:r>
    </w:p>
    <w:p w:rsidR="009B4951" w:rsidRDefault="009B4951" w:rsidP="00CA6AF2">
      <w:pPr>
        <w:pStyle w:val="Encabezadodelaseccin"/>
        <w:jc w:val="both"/>
        <w:rPr>
          <w:lang w:val="lt-LT"/>
        </w:rPr>
      </w:pPr>
      <w:r>
        <w:rPr>
          <w:lang w:val="lt-LT"/>
        </w:rPr>
        <w:t>Semana 2</w:t>
      </w:r>
    </w:p>
    <w:p w:rsidR="008C7F30" w:rsidRDefault="00FB62F5" w:rsidP="00CA6AF2">
      <w:pPr>
        <w:jc w:val="both"/>
        <w:rPr>
          <w:lang w:val="lt-LT"/>
        </w:rPr>
      </w:pPr>
      <w:r>
        <w:rPr>
          <w:lang w:val="lt-LT"/>
        </w:rPr>
        <w:t>Se modela Clases GameCenter, ServerGame, LogicGame, Duck, implementación con abstract Factory. Arturo</w:t>
      </w:r>
      <w:r w:rsidR="008C7F30">
        <w:rPr>
          <w:lang w:val="lt-LT"/>
        </w:rPr>
        <w:t xml:space="preserve"> busca información acerca del uso</w:t>
      </w:r>
      <w:r>
        <w:rPr>
          <w:lang w:val="lt-LT"/>
        </w:rPr>
        <w:t xml:space="preserve"> y la implementación</w:t>
      </w:r>
      <w:r w:rsidR="008C7F30">
        <w:rPr>
          <w:lang w:val="lt-LT"/>
        </w:rPr>
        <w:t xml:space="preserve"> de la biblioteca XERCES, sin embar</w:t>
      </w:r>
      <w:r>
        <w:rPr>
          <w:lang w:val="lt-LT"/>
        </w:rPr>
        <w:t>go no se encuentra material util que se pueda usar. Se intenta con diversos métodos para la instalación de la biblioteca pero ninguno da resultados positivos, por eso toma la desición de cambiar de biblioteca para el manejo de archivos xml. Juan se encarga de crear la lógica del juego, y de la investigación de Pthreads, mientras que Malcolm sigue creando el servidor y el cliente. Además se investiga</w:t>
      </w:r>
      <w:r w:rsidR="004453E6">
        <w:rPr>
          <w:lang w:val="lt-LT"/>
        </w:rPr>
        <w:t xml:space="preserve"> sobre diversos manejadores de código y se decide trabajar con Git y GitHub, aunque se presentaron diversos problemas.</w:t>
      </w:r>
    </w:p>
    <w:p w:rsidR="00893A0F" w:rsidRDefault="009B4951" w:rsidP="009B4951">
      <w:pPr>
        <w:pStyle w:val="Encabezadodelaseccin"/>
        <w:rPr>
          <w:lang w:val="lt-LT"/>
        </w:rPr>
      </w:pPr>
      <w:r>
        <w:rPr>
          <w:lang w:val="lt-LT"/>
        </w:rPr>
        <w:t>Semana 3</w:t>
      </w:r>
    </w:p>
    <w:p w:rsidR="00ED20F3" w:rsidRDefault="00ED20F3" w:rsidP="00ED20F3">
      <w:pPr>
        <w:jc w:val="both"/>
        <w:rPr>
          <w:lang w:val="lt-LT"/>
        </w:rPr>
      </w:pPr>
      <w:r>
        <w:rPr>
          <w:lang w:val="lt-LT"/>
        </w:rPr>
        <w:t xml:space="preserve">Se comienza a buscar información sobre la bilioteca pugixml, se busca documentación y referencias sobre la implementacion de la misma. </w:t>
      </w:r>
      <w:r>
        <w:rPr>
          <w:lang w:val="lt-LT"/>
        </w:rPr>
        <w:t>Se comienza a hablar sobre  los gestores de gráficos, es decir  Unreal o Unity ya que se decide no implementar la parte de la aplicación movil que funciona como mira.</w:t>
      </w:r>
      <w:r>
        <w:rPr>
          <w:lang w:val="lt-LT"/>
        </w:rPr>
        <w:t xml:space="preserve"> Se comienza a ver tutoriales sobre como crear intefaces gráficas en Unreal Engine.</w:t>
      </w:r>
      <w:r w:rsidRPr="00ED20F3">
        <w:rPr>
          <w:lang w:val="lt-LT"/>
        </w:rPr>
        <w:t xml:space="preserve"> </w:t>
      </w:r>
      <w:r>
        <w:rPr>
          <w:lang w:val="lt-LT"/>
        </w:rPr>
        <w:t>Se consulta al profesor y este  indica que lo esperado es que  las instancias ejecuten sus métodos dentro de un único „Game Center“ y no en cada aplicación</w:t>
      </w:r>
      <w:r>
        <w:rPr>
          <w:lang w:val="lt-LT"/>
        </w:rPr>
        <w:t>. Se intenta instalar el Unreal Engine pero se presentan problemas con la cantidad de recursos computacionales necesarios para correr el motor gráfico.</w:t>
      </w:r>
    </w:p>
    <w:p w:rsidR="00ED20F3" w:rsidRDefault="004F24FF" w:rsidP="009B4951">
      <w:pPr>
        <w:pStyle w:val="Encabezadodelaseccin"/>
        <w:rPr>
          <w:lang w:val="lt-LT"/>
        </w:rPr>
      </w:pPr>
      <w:r>
        <w:rPr>
          <w:lang w:val="lt-LT"/>
        </w:rPr>
        <w:t>SEmana 4</w:t>
      </w:r>
    </w:p>
    <w:p w:rsidR="003523A9" w:rsidRPr="003523A9" w:rsidRDefault="00ED20F3" w:rsidP="003523A9">
      <w:pPr>
        <w:jc w:val="both"/>
        <w:rPr>
          <w:color w:val="auto"/>
          <w:lang w:val="lt-LT"/>
        </w:rPr>
      </w:pPr>
      <w:r>
        <w:rPr>
          <w:lang w:val="lt-LT"/>
        </w:rPr>
        <w:t>Como alternativa de Unreal Engine se analiza Unity 3D como motor gráfico, Arturo y Malcolm asisten a una charla sobre Unity 3D en la biblioteca del TEC. Además se tienen pr</w:t>
      </w:r>
      <w:r w:rsidR="00CD25C9">
        <w:rPr>
          <w:lang w:val="lt-LT"/>
        </w:rPr>
        <w:t>oblemas implementand</w:t>
      </w:r>
      <w:r w:rsidR="005C6459">
        <w:rPr>
          <w:lang w:val="lt-LT"/>
        </w:rPr>
        <w:t xml:space="preserve">o los Pthreads. Se logra muy tarde, se implentan las tres  clases  en una  clase  madre  llamada Thread la cual abstrae la creación de un hilo. Se  crean tres clases DuckController, GameListener, Notifyer quienes tienen las siguientes funcionalidades. 1) DuckController </w:t>
      </w:r>
      <w:r w:rsidR="003523A9">
        <w:rPr>
          <w:lang w:val="lt-LT"/>
        </w:rPr>
        <w:t xml:space="preserve">que se encarga de crear y  controllar todo lo referente  a los patos, mediante un método </w:t>
      </w:r>
      <w:r w:rsidR="003523A9" w:rsidRPr="003523A9">
        <w:rPr>
          <w:i/>
          <w:color w:val="4B4B4B" w:themeColor="accent3" w:themeShade="80"/>
          <w:lang w:val="lt-LT"/>
        </w:rPr>
        <w:t>shoot(value)</w:t>
      </w:r>
      <w:r w:rsidR="003523A9">
        <w:rPr>
          <w:i/>
          <w:color w:val="4B4B4B" w:themeColor="accent3" w:themeShade="80"/>
          <w:lang w:val="lt-LT"/>
        </w:rPr>
        <w:t xml:space="preserve"> </w:t>
      </w:r>
      <w:r w:rsidR="003523A9">
        <w:rPr>
          <w:color w:val="auto"/>
          <w:lang w:val="lt-LT"/>
        </w:rPr>
        <w:t xml:space="preserve">implementado en la clase Duck el cual retorna un booleano verificando si el pato fue herido. Además este método se encargaría de hacer que los  patos continuaran desplazándose.  Y por último crearía cada cierto tiempo de manera  aleatoria y con la  función de  </w:t>
      </w:r>
      <w:r w:rsidR="003523A9">
        <w:rPr>
          <w:color w:val="auto"/>
          <w:lang w:val="lt-LT"/>
        </w:rPr>
        <w:lastRenderedPageBreak/>
        <w:t xml:space="preserve">distribución indicada en la distribución se crearían los patos.  2) El GameListener es la  forma  abstracta  de  modelar  la forma de  obtenr  los  comandos del juego de marena  general, debido </w:t>
      </w:r>
      <w:r>
        <w:rPr>
          <w:color w:val="auto"/>
          <w:lang w:val="lt-LT"/>
        </w:rPr>
        <w:t>a que  el juego podía ser accesado</w:t>
      </w:r>
      <w:r w:rsidR="003523A9">
        <w:rPr>
          <w:color w:val="auto"/>
          <w:lang w:val="lt-LT"/>
        </w:rPr>
        <w:t xml:space="preserve"> desde diferentes inst</w:t>
      </w:r>
      <w:r>
        <w:rPr>
          <w:color w:val="auto"/>
          <w:lang w:val="lt-LT"/>
        </w:rPr>
        <w:t>an</w:t>
      </w:r>
      <w:r w:rsidR="003523A9">
        <w:rPr>
          <w:color w:val="auto"/>
          <w:lang w:val="lt-LT"/>
        </w:rPr>
        <w:t xml:space="preserve">cias o controles, es  decir desde los comandos  del teclado de la computadora como desde la  pantalla táctil de un teléfono celular. 3) el Notifyer es la forma abstracta de tener la </w:t>
      </w:r>
      <w:r w:rsidR="00F448C0">
        <w:rPr>
          <w:color w:val="auto"/>
          <w:lang w:val="lt-LT"/>
        </w:rPr>
        <w:t>comunicación a la hora  de  enviar los datos con ayuda  de un módulo &lt;&lt;Server&gt;&gt; para  que  los  clientes y los  visualizadores, tuvieran acceso real juego.</w:t>
      </w:r>
      <w:r w:rsidR="003523A9">
        <w:rPr>
          <w:color w:val="auto"/>
          <w:lang w:val="lt-LT"/>
        </w:rPr>
        <w:t xml:space="preserve"> </w:t>
      </w:r>
    </w:p>
    <w:p w:rsidR="005C6459" w:rsidRDefault="005C6459" w:rsidP="005C6459">
      <w:pPr>
        <w:rPr>
          <w:lang w:val="lt-LT"/>
        </w:rPr>
      </w:pPr>
    </w:p>
    <w:p w:rsidR="004F24FF" w:rsidRDefault="004F24FF" w:rsidP="009B4951">
      <w:pPr>
        <w:pStyle w:val="Encabezadodelaseccin"/>
        <w:rPr>
          <w:lang w:val="lt-LT"/>
        </w:rPr>
      </w:pPr>
      <w:r>
        <w:rPr>
          <w:lang w:val="lt-LT"/>
        </w:rPr>
        <w:t>Semana 5</w:t>
      </w:r>
    </w:p>
    <w:p w:rsidR="009B4951" w:rsidRPr="00A911B0" w:rsidRDefault="00CD25C9" w:rsidP="00593A25">
      <w:pPr>
        <w:jc w:val="both"/>
        <w:rPr>
          <w:lang w:val="lt-LT"/>
        </w:rPr>
      </w:pPr>
      <w:r>
        <w:rPr>
          <w:lang w:val="lt-LT"/>
        </w:rPr>
        <w:t xml:space="preserve">Arturo termina la implementación del código que parsea los xml y extrae los valores del mismo. </w:t>
      </w:r>
      <w:r w:rsidR="00F448C0">
        <w:rPr>
          <w:lang w:val="lt-LT"/>
        </w:rPr>
        <w:t>Pr</w:t>
      </w:r>
      <w:r w:rsidR="00593A25">
        <w:rPr>
          <w:lang w:val="lt-LT"/>
        </w:rPr>
        <w:t>o</w:t>
      </w:r>
      <w:r w:rsidR="00F448C0">
        <w:rPr>
          <w:lang w:val="lt-LT"/>
        </w:rPr>
        <w:t>blemas con la  concretación con las tareas, se llegó a descartar el uso de Unity y de Unreal engine ya que  su instalación requiería de mucho tiempo además de ser confusa</w:t>
      </w:r>
      <w:r>
        <w:rPr>
          <w:lang w:val="lt-LT"/>
        </w:rPr>
        <w:t>, de tener problemas de portabilidad con Sistemas Operativos de Linux  y de requerir exceso de recursos computacionales que no estaban disponobles</w:t>
      </w:r>
      <w:r w:rsidR="00F448C0">
        <w:rPr>
          <w:lang w:val="lt-LT"/>
        </w:rPr>
        <w:t>, lo que  retrasó a Arturo y Ariel en el trabajo con los mismo</w:t>
      </w:r>
      <w:r>
        <w:rPr>
          <w:lang w:val="lt-LT"/>
        </w:rPr>
        <w:t>. Juan me solicita</w:t>
      </w:r>
      <w:r w:rsidR="00A02157">
        <w:rPr>
          <w:lang w:val="lt-LT"/>
        </w:rPr>
        <w:t xml:space="preserve"> ayuda con la terminación de la creación del LogicGame en la integración con los tres objetos DuckController, GameCenter, Notifyer, pero por falta de  comunicación no se concretó mucho. Se hicieron cambios trascendetales en el modelo original de GameCenter lo </w:t>
      </w:r>
      <w:r>
        <w:rPr>
          <w:lang w:val="lt-LT"/>
        </w:rPr>
        <w:t xml:space="preserve">que </w:t>
      </w:r>
      <w:r w:rsidR="00A02157">
        <w:rPr>
          <w:lang w:val="lt-LT"/>
        </w:rPr>
        <w:t>trajo graves consecuencias en la codificación de los objetos.</w:t>
      </w:r>
      <w:r>
        <w:rPr>
          <w:lang w:val="lt-LT"/>
        </w:rPr>
        <w:t xml:space="preserve"> Se pensó en el uso de </w:t>
      </w:r>
      <w:r w:rsidR="00593A25">
        <w:rPr>
          <w:lang w:val="lt-LT"/>
        </w:rPr>
        <w:t>Ncurses como GUI alternativa para representar el el g</w:t>
      </w:r>
      <w:r>
        <w:rPr>
          <w:lang w:val="lt-LT"/>
        </w:rPr>
        <w:t>uego para el Player y el Viewer.</w:t>
      </w:r>
    </w:p>
    <w:p w:rsidR="006A7C4C" w:rsidRDefault="00CD25C9" w:rsidP="00CD25C9">
      <w:pPr>
        <w:pStyle w:val="Encabezadodelaseccin"/>
        <w:rPr>
          <w:lang w:val="lt-LT"/>
        </w:rPr>
      </w:pPr>
      <w:r>
        <w:rPr>
          <w:lang w:val="lt-LT"/>
        </w:rPr>
        <w:t>SEMANA 6</w:t>
      </w:r>
    </w:p>
    <w:p w:rsidR="00CD25C9" w:rsidRPr="00A911B0" w:rsidRDefault="00CD25C9" w:rsidP="00CD25C9">
      <w:pPr>
        <w:rPr>
          <w:lang w:val="lt-LT"/>
        </w:rPr>
      </w:pPr>
      <w:r>
        <w:rPr>
          <w:lang w:val="lt-LT"/>
        </w:rPr>
        <w:t>Se comienza la documentación externa del proyecto,  Ariel logra sacar la mayoría de las partes de la interfaz gráfica, Malcolm y Ariel unen la parte lógica del juego con la interfaz. Juan investiga sobre como hacer un cliente de visualización sobre HTML pero los avances no fueron muchos. Se termina la documentación del Proyecto.</w:t>
      </w:r>
      <w:bookmarkStart w:id="0" w:name="_GoBack"/>
      <w:bookmarkEnd w:id="0"/>
    </w:p>
    <w:p w:rsidR="006A7C4C" w:rsidRPr="00A911B0" w:rsidRDefault="006A7C4C">
      <w:pPr>
        <w:rPr>
          <w:lang w:val="lt-LT"/>
        </w:rPr>
      </w:pPr>
    </w:p>
    <w:sectPr w:rsidR="006A7C4C" w:rsidRPr="00A911B0" w:rsidSect="009B6E16">
      <w:headerReference w:type="default" r:id="rId10"/>
      <w:footerReference w:type="default" r:id="rId11"/>
      <w:headerReference w:type="first" r:id="rId12"/>
      <w:pgSz w:w="12240" w:h="15840" w:code="1"/>
      <w:pgMar w:top="1148" w:right="700" w:bottom="1148" w:left="4622"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D6" w:rsidRDefault="005B5ED6">
      <w:pPr>
        <w:spacing w:after="0" w:line="240" w:lineRule="auto"/>
      </w:pPr>
      <w:r>
        <w:separator/>
      </w:r>
    </w:p>
  </w:endnote>
  <w:endnote w:type="continuationSeparator" w:id="0">
    <w:p w:rsidR="005B5ED6" w:rsidRDefault="005B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0F" w:rsidRDefault="00893A0F">
    <w:pPr>
      <w:pStyle w:val="Piedepgina"/>
    </w:pPr>
    <w:r>
      <w:rPr>
        <w:noProof/>
        <w:lang w:val="es-CR" w:eastAsia="es-CR" w:bidi="ar-SA"/>
      </w:rPr>
      <mc:AlternateContent>
        <mc:Choice Requires="wps">
          <w:drawing>
            <wp:anchor distT="0" distB="0" distL="114300" distR="365760" simplePos="0" relativeHeight="251659264" behindDoc="0"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0F" w:rsidRDefault="00893A0F">
                          <w:pPr>
                            <w:pStyle w:val="Informacindecontacto"/>
                          </w:pPr>
                          <w:r>
                            <w:t xml:space="preserve">Página </w:t>
                          </w:r>
                          <w:r>
                            <w:fldChar w:fldCharType="begin"/>
                          </w:r>
                          <w:r>
                            <w:instrText>PAGE</w:instrText>
                          </w:r>
                          <w:r>
                            <w:fldChar w:fldCharType="separate"/>
                          </w:r>
                          <w:r w:rsidR="00CD25C9">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0;margin-top:0;width:150pt;height:682.5pt;z-index:251659264;visibility:visible;mso-wrap-style:square;mso-width-percent:246;mso-height-percent:400;mso-left-percent:59;mso-wrap-distance-left:9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rsidR="00893A0F" w:rsidRDefault="00893A0F">
                    <w:pPr>
                      <w:pStyle w:val="Informacindecontacto"/>
                    </w:pPr>
                    <w:r>
                      <w:t xml:space="preserve">Página </w:t>
                    </w:r>
                    <w:r>
                      <w:fldChar w:fldCharType="begin"/>
                    </w:r>
                    <w:r>
                      <w:instrText>PAGE</w:instrText>
                    </w:r>
                    <w:r>
                      <w:fldChar w:fldCharType="separate"/>
                    </w:r>
                    <w:r w:rsidR="00CD25C9">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D6" w:rsidRDefault="005B5ED6">
      <w:pPr>
        <w:spacing w:after="0" w:line="240" w:lineRule="auto"/>
      </w:pPr>
      <w:r>
        <w:separator/>
      </w:r>
    </w:p>
  </w:footnote>
  <w:footnote w:type="continuationSeparator" w:id="0">
    <w:p w:rsidR="005B5ED6" w:rsidRDefault="005B5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0F" w:rsidRDefault="00893A0F">
    <w:pPr>
      <w:pStyle w:val="Encabezado"/>
    </w:pPr>
    <w:r>
      <w:rPr>
        <w:noProof/>
        <w:lang w:val="es-CR" w:eastAsia="es-CR" w:bidi="ar-SA"/>
      </w:rPr>
      <mc:AlternateContent>
        <mc:Choice Requires="wps">
          <w:drawing>
            <wp:anchor distT="0" distB="0" distL="365760" distR="365760" simplePos="0" relativeHeight="251672576"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110473D3" id="Straight Connector 2" o:spid="_x0000_s1026" style="position:absolute;z-index:-251643904;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A0F" w:rsidRDefault="00893A0F">
    <w:pPr>
      <w:pStyle w:val="Encabezado"/>
    </w:pPr>
    <w:r>
      <w:rPr>
        <w:noProof/>
        <w:lang w:val="es-CR" w:eastAsia="es-CR" w:bidi="ar-SA"/>
      </w:rPr>
      <mc:AlternateContent>
        <mc:Choice Requires="wps">
          <w:drawing>
            <wp:anchor distT="0" distB="0" distL="365760" distR="365760" simplePos="0" relativeHeight="251670528"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Conector recto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0C8626F5" id="Conector recto 9" o:spid="_x0000_s1026" style="position:absolute;z-index:-251645952;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" strokecolor="#b2b2b2 [3205]"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3248E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F01A9C8C"/>
    <w:lvl w:ilvl="0" w:tplc="57D29E20">
      <w:start w:val="1"/>
      <w:numFmt w:val="bullet"/>
      <w:pStyle w:val="Listaconvietas"/>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Puntoclave"/>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51"/>
    <w:rsid w:val="00026284"/>
    <w:rsid w:val="0003337F"/>
    <w:rsid w:val="00095AED"/>
    <w:rsid w:val="00203948"/>
    <w:rsid w:val="002B4324"/>
    <w:rsid w:val="002B73D0"/>
    <w:rsid w:val="00341B77"/>
    <w:rsid w:val="003523A9"/>
    <w:rsid w:val="003D4482"/>
    <w:rsid w:val="004372E9"/>
    <w:rsid w:val="004453E6"/>
    <w:rsid w:val="0047005A"/>
    <w:rsid w:val="00483866"/>
    <w:rsid w:val="004A37C8"/>
    <w:rsid w:val="004F24FF"/>
    <w:rsid w:val="00593A25"/>
    <w:rsid w:val="005B5ED6"/>
    <w:rsid w:val="005C6459"/>
    <w:rsid w:val="00606333"/>
    <w:rsid w:val="006537AC"/>
    <w:rsid w:val="006A7C4C"/>
    <w:rsid w:val="007B48D6"/>
    <w:rsid w:val="00846905"/>
    <w:rsid w:val="00882D21"/>
    <w:rsid w:val="00893A0F"/>
    <w:rsid w:val="008970CB"/>
    <w:rsid w:val="008C7F30"/>
    <w:rsid w:val="009202BE"/>
    <w:rsid w:val="00936CE0"/>
    <w:rsid w:val="009660EF"/>
    <w:rsid w:val="00982B2F"/>
    <w:rsid w:val="00985711"/>
    <w:rsid w:val="009B4951"/>
    <w:rsid w:val="009B6E16"/>
    <w:rsid w:val="00A02157"/>
    <w:rsid w:val="00A34D5D"/>
    <w:rsid w:val="00A413FB"/>
    <w:rsid w:val="00A905C2"/>
    <w:rsid w:val="00A911B0"/>
    <w:rsid w:val="00AA2394"/>
    <w:rsid w:val="00AD1208"/>
    <w:rsid w:val="00BD67F7"/>
    <w:rsid w:val="00BE17E9"/>
    <w:rsid w:val="00BF46F1"/>
    <w:rsid w:val="00C469AE"/>
    <w:rsid w:val="00CA6AF2"/>
    <w:rsid w:val="00CC5327"/>
    <w:rsid w:val="00CD25C9"/>
    <w:rsid w:val="00E36197"/>
    <w:rsid w:val="00ED20F3"/>
    <w:rsid w:val="00F20454"/>
    <w:rsid w:val="00F421F8"/>
    <w:rsid w:val="00F448C0"/>
    <w:rsid w:val="00F5510B"/>
    <w:rsid w:val="00FB62F5"/>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D54CA2-8036-4B51-9F26-876D17BF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lang w:val="es-ES" w:eastAsia="en-US" w:bidi="th-TH"/>
      </w:rPr>
    </w:rPrDefault>
    <w:pPrDefault>
      <w:pPr>
        <w:spacing w:after="480" w:line="30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unhideWhenUsed/>
    <w:qFormat/>
    <w:pPr>
      <w:keepNext/>
      <w:keepLines/>
      <w:spacing w:after="60" w:line="240" w:lineRule="auto"/>
      <w:outlineLvl w:val="0"/>
    </w:pPr>
    <w:rPr>
      <w:caps/>
      <w:color w:val="969696" w:themeColor="accent3"/>
    </w:rPr>
  </w:style>
  <w:style w:type="paragraph" w:styleId="Ttulo2">
    <w:name w:val="heading 2"/>
    <w:basedOn w:val="Normal"/>
    <w:next w:val="Normal"/>
    <w:link w:val="Ttulo2Car"/>
    <w:uiPriority w:val="9"/>
    <w:unhideWhenUsed/>
    <w:pPr>
      <w:keepNext/>
      <w:keepLines/>
      <w:spacing w:before="120" w:after="0"/>
      <w:outlineLvl w:val="1"/>
    </w:pPr>
    <w:rPr>
      <w:rFonts w:asciiTheme="majorHAnsi" w:eastAsiaTheme="majorEastAsia" w:hAnsiTheme="majorHAnsi" w:cstheme="majorBidi"/>
      <w:sz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paragraph" w:styleId="Fecha">
    <w:name w:val="Date"/>
    <w:basedOn w:val="Normal"/>
    <w:next w:val="Normal"/>
    <w:link w:val="FechaCar"/>
    <w:uiPriority w:val="3"/>
    <w:unhideWhenUsed/>
    <w:qFormat/>
    <w:rPr>
      <w:color w:val="7F7F7F" w:themeColor="text1" w:themeTint="80"/>
      <w:kern w:val="16"/>
      <w14:ligatures w14:val="standardContextual"/>
      <w14:numForm w14:val="oldStyle"/>
      <w14:numSpacing w14:val="proportional"/>
      <w14:cntxtAlts/>
    </w:rPr>
  </w:style>
  <w:style w:type="character" w:customStyle="1" w:styleId="FechaCar">
    <w:name w:val="Fecha Car"/>
    <w:basedOn w:val="Fuentedeprrafopredeter"/>
    <w:link w:val="Fecha"/>
    <w:uiPriority w:val="3"/>
    <w:rPr>
      <w:color w:val="7F7F7F" w:themeColor="text1" w:themeTint="80"/>
      <w:kern w:val="16"/>
      <w:sz w:val="20"/>
      <w14:ligatures w14:val="standardContextual"/>
      <w14:numForm w14:val="oldStyle"/>
      <w14:numSpacing w14:val="proportional"/>
      <w14:cntxtAlts/>
    </w:rPr>
  </w:style>
  <w:style w:type="paragraph" w:styleId="Cierre">
    <w:name w:val="Closing"/>
    <w:basedOn w:val="Normal"/>
    <w:link w:val="CierreC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ierreCar">
    <w:name w:val="Cierre Car"/>
    <w:basedOn w:val="Fuentedeprrafopredeter"/>
    <w:link w:val="Cierre"/>
    <w:uiPriority w:val="3"/>
    <w:rPr>
      <w:color w:val="000000" w:themeColor="text2" w:themeShade="BF"/>
      <w:kern w:val="16"/>
      <w:sz w:val="20"/>
      <w14:ligatures w14:val="standardContextual"/>
      <w14:numForm w14:val="oldStyle"/>
      <w14:numSpacing w14:val="proportional"/>
      <w14:cntxtAlts/>
    </w:rPr>
  </w:style>
  <w:style w:type="paragraph" w:customStyle="1" w:styleId="Destinatario">
    <w:name w:val="Destinatario"/>
    <w:basedOn w:val="Normal"/>
    <w:uiPriority w:val="3"/>
    <w:qFormat/>
    <w:pPr>
      <w:spacing w:line="240" w:lineRule="auto"/>
      <w:contextualSpacing/>
    </w:pPr>
  </w:style>
  <w:style w:type="paragraph" w:styleId="Listaconvietas">
    <w:name w:val="List Bullet"/>
    <w:basedOn w:val="Normal"/>
    <w:uiPriority w:val="1"/>
    <w:unhideWhenUsed/>
    <w:qFormat/>
    <w:pPr>
      <w:numPr>
        <w:numId w:val="4"/>
      </w:numPr>
      <w:contextualSpacing/>
    </w:pPr>
  </w:style>
  <w:style w:type="character" w:styleId="Textodelmarcadordeposicin">
    <w:name w:val="Placeholder Text"/>
    <w:basedOn w:val="Fuentedeprrafopredeter"/>
    <w:uiPriority w:val="99"/>
    <w:semiHidden/>
    <w:rPr>
      <w:color w:val="808080"/>
    </w:rPr>
  </w:style>
  <w:style w:type="paragraph" w:customStyle="1" w:styleId="Documentoadjunto">
    <w:name w:val="Documento adjunto"/>
    <w:basedOn w:val="Normal"/>
    <w:uiPriority w:val="10"/>
    <w:qFormat/>
    <w:rPr>
      <w:color w:val="7F7F7F" w:themeColor="text1" w:themeTint="80"/>
    </w:rPr>
  </w:style>
  <w:style w:type="paragraph" w:customStyle="1" w:styleId="Nombre">
    <w:name w:val="Nombre"/>
    <w:basedOn w:val="Normal"/>
    <w:uiPriority w:val="2"/>
    <w:qFormat/>
    <w:pPr>
      <w:spacing w:after="240" w:line="760" w:lineRule="exact"/>
    </w:pPr>
    <w:rPr>
      <w:rFonts w:asciiTheme="majorHAnsi" w:eastAsiaTheme="majorEastAsia" w:hAnsiTheme="majorHAnsi" w:cstheme="majorBidi"/>
      <w:sz w:val="72"/>
    </w:rPr>
  </w:style>
  <w:style w:type="paragraph" w:customStyle="1" w:styleId="Puntoclave">
    <w:name w:val="Punto clave"/>
    <w:basedOn w:val="Normal"/>
    <w:uiPriority w:val="2"/>
    <w:qFormat/>
    <w:pPr>
      <w:numPr>
        <w:numId w:val="15"/>
      </w:numPr>
      <w:spacing w:before="60" w:after="60"/>
    </w:pPr>
    <w:rPr>
      <w:color w:val="7F7F7F" w:themeColor="text1" w:themeTint="80"/>
      <w:sz w:val="26"/>
    </w:rPr>
  </w:style>
  <w:style w:type="paragraph" w:customStyle="1" w:styleId="Informacindecontacto">
    <w:name w:val="Información de contacto"/>
    <w:basedOn w:val="Normal"/>
    <w:uiPriority w:val="2"/>
    <w:qFormat/>
    <w:pPr>
      <w:spacing w:after="0"/>
    </w:pPr>
  </w:style>
  <w:style w:type="character" w:customStyle="1" w:styleId="Ttulo1Car">
    <w:name w:val="Título 1 Car"/>
    <w:basedOn w:val="Fuentedeprrafopredeter"/>
    <w:link w:val="Ttulo1"/>
    <w:uiPriority w:val="9"/>
    <w:rPr>
      <w:caps/>
      <w:color w:val="969696" w:themeColor="accent3"/>
      <w:sz w:val="20"/>
    </w:rPr>
  </w:style>
  <w:style w:type="paragraph" w:customStyle="1" w:styleId="Fechadelcurrculumvtae">
    <w:name w:val="Fecha del currículum vítae"/>
    <w:basedOn w:val="Normal"/>
    <w:uiPriority w:val="2"/>
    <w:qFormat/>
    <w:pPr>
      <w:keepNext/>
      <w:keepLines/>
      <w:spacing w:after="0"/>
    </w:pPr>
    <w:rPr>
      <w:sz w:val="18"/>
    </w:rPr>
  </w:style>
  <w:style w:type="paragraph" w:customStyle="1" w:styleId="Subseccin">
    <w:name w:val="Subsección"/>
    <w:basedOn w:val="Normal"/>
    <w:uiPriority w:val="2"/>
    <w:qFormat/>
    <w:pPr>
      <w:keepNext/>
      <w:keepLines/>
      <w:spacing w:after="0"/>
    </w:pPr>
    <w:rPr>
      <w:b/>
      <w:bCs/>
      <w:sz w:val="18"/>
    </w:rPr>
  </w:style>
  <w:style w:type="character" w:customStyle="1" w:styleId="Ttulo2Car">
    <w:name w:val="Título 2 Car"/>
    <w:basedOn w:val="Fuentedeprrafopredeter"/>
    <w:link w:val="Ttulo2"/>
    <w:uiPriority w:val="9"/>
    <w:rPr>
      <w:rFonts w:asciiTheme="majorHAnsi" w:eastAsiaTheme="majorEastAsia" w:hAnsiTheme="majorHAnsi" w:cstheme="majorBidi"/>
      <w:sz w:val="26"/>
    </w:rPr>
  </w:style>
  <w:style w:type="paragraph" w:customStyle="1" w:styleId="Descripcin1">
    <w:name w:val="Descripción1"/>
    <w:basedOn w:val="Normal"/>
    <w:link w:val="DescripcinChar"/>
    <w:uiPriority w:val="2"/>
    <w:qFormat/>
    <w:pPr>
      <w:spacing w:before="120" w:after="0"/>
    </w:pPr>
    <w:rPr>
      <w:rFonts w:asciiTheme="majorHAnsi" w:eastAsiaTheme="majorEastAsia" w:hAnsiTheme="majorHAnsi" w:cstheme="majorBidi"/>
      <w:sz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DDDDDD" w:themeColor="accent1"/>
    </w:rPr>
  </w:style>
  <w:style w:type="character" w:customStyle="1" w:styleId="DescripcinChar">
    <w:name w:val="Descripción Char"/>
    <w:basedOn w:val="Ttulo2Car"/>
    <w:link w:val="Descripcin1"/>
    <w:uiPriority w:val="2"/>
    <w:rPr>
      <w:rFonts w:asciiTheme="majorHAnsi" w:eastAsiaTheme="majorEastAsia" w:hAnsiTheme="majorHAnsi" w:cstheme="majorBidi"/>
      <w:sz w:val="26"/>
    </w:rPr>
  </w:style>
  <w:style w:type="paragraph" w:customStyle="1" w:styleId="Encabezadodelaseccin">
    <w:name w:val="Encabezado de la sección"/>
    <w:basedOn w:val="Normal"/>
    <w:qFormat/>
    <w:pPr>
      <w:spacing w:after="60" w:line="240" w:lineRule="auto"/>
      <w:outlineLvl w:val="0"/>
    </w:pPr>
    <w:rPr>
      <w:caps/>
      <w:color w:val="969696" w:themeColor="accent3"/>
      <w:sz w:val="22"/>
    </w:rPr>
  </w:style>
  <w:style w:type="paragraph" w:styleId="Sinespaciado">
    <w:name w:val="No Spacing"/>
    <w:link w:val="SinespaciadoCar"/>
    <w:uiPriority w:val="1"/>
    <w:qFormat/>
    <w:pPr>
      <w:spacing w:after="0" w:line="240" w:lineRule="auto"/>
    </w:pPr>
    <w:rPr>
      <w:color w:val="auto"/>
      <w:sz w:val="22"/>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sz w:val="22"/>
    </w:rPr>
  </w:style>
  <w:style w:type="paragraph" w:styleId="Textodeglobo">
    <w:name w:val="Balloon Text"/>
    <w:basedOn w:val="Normal"/>
    <w:link w:val="TextodegloboCar"/>
    <w:uiPriority w:val="99"/>
    <w:semiHidden/>
    <w:unhideWhenUsed/>
    <w:rsid w:val="00483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8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Esteban\AppData\Roaming\Microsoft\Templates\Curr&#237;culum%20cronol&#243;g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C7778038E4478A77A4D11DF871BE4"/>
        <w:category>
          <w:name w:val="General"/>
          <w:gallery w:val="placeholder"/>
        </w:category>
        <w:types>
          <w:type w:val="bbPlcHdr"/>
        </w:types>
        <w:behaviors>
          <w:behavior w:val="content"/>
        </w:behaviors>
        <w:guid w:val="{E3DEDEB9-8569-4752-AE0B-49C3DB5F115A}"/>
      </w:docPartPr>
      <w:docPartBody>
        <w:p w:rsidR="00B20916" w:rsidRDefault="00B20916">
          <w:pPr>
            <w:pStyle w:val="0CAC7778038E4478A77A4D11DF871BE4"/>
          </w:pPr>
          <w: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7AB0"/>
    <w:multiLevelType w:val="hybridMultilevel"/>
    <w:tmpl w:val="F01A9C8C"/>
    <w:lvl w:ilvl="0" w:tplc="57D29E20">
      <w:start w:val="1"/>
      <w:numFmt w:val="bullet"/>
      <w:pStyle w:val="Listaconvietas"/>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16"/>
    <w:rsid w:val="006E0BCD"/>
    <w:rsid w:val="008D6D81"/>
    <w:rsid w:val="00B20916"/>
    <w:rsid w:val="00F945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9618BB76DC4402AE86B0E528537435">
    <w:name w:val="409618BB76DC4402AE86B0E528537435"/>
  </w:style>
  <w:style w:type="character" w:styleId="Textodelmarcadordeposicin">
    <w:name w:val="Placeholder Text"/>
    <w:basedOn w:val="Fuentedeprrafopredeter"/>
    <w:uiPriority w:val="99"/>
    <w:semiHidden/>
    <w:rPr>
      <w:color w:val="808080"/>
    </w:rPr>
  </w:style>
  <w:style w:type="paragraph" w:customStyle="1" w:styleId="49B58C607CA0400D80F1D6D397342283">
    <w:name w:val="49B58C607CA0400D80F1D6D397342283"/>
  </w:style>
  <w:style w:type="paragraph" w:customStyle="1" w:styleId="521D4BF8C955490AA77767B70D41C5F3">
    <w:name w:val="521D4BF8C955490AA77767B70D41C5F3"/>
  </w:style>
  <w:style w:type="paragraph" w:customStyle="1" w:styleId="882314AB3B5F440496B26B4B88D07875">
    <w:name w:val="882314AB3B5F440496B26B4B88D07875"/>
  </w:style>
  <w:style w:type="paragraph" w:customStyle="1" w:styleId="F528B275A11D4100882A45E247410920">
    <w:name w:val="F528B275A11D4100882A45E247410920"/>
  </w:style>
  <w:style w:type="paragraph" w:styleId="Listaconvietas">
    <w:name w:val="List Bullet"/>
    <w:basedOn w:val="Normal"/>
    <w:uiPriority w:val="1"/>
    <w:unhideWhenUsed/>
    <w:qFormat/>
    <w:pPr>
      <w:numPr>
        <w:numId w:val="1"/>
      </w:numPr>
      <w:spacing w:after="480" w:line="300" w:lineRule="auto"/>
      <w:contextualSpacing/>
    </w:pPr>
    <w:rPr>
      <w:rFonts w:eastAsiaTheme="minorHAnsi"/>
      <w:color w:val="000000" w:themeColor="text1"/>
      <w:sz w:val="20"/>
      <w:szCs w:val="20"/>
      <w:lang w:val="en-US" w:eastAsia="en-US"/>
    </w:rPr>
  </w:style>
  <w:style w:type="paragraph" w:customStyle="1" w:styleId="5B4B86B0B9D54D4685EF90D2A47390DE">
    <w:name w:val="5B4B86B0B9D54D4685EF90D2A47390DE"/>
  </w:style>
  <w:style w:type="paragraph" w:customStyle="1" w:styleId="1644C13B0BC24D6889A61A63E044CB44">
    <w:name w:val="1644C13B0BC24D6889A61A63E044CB44"/>
  </w:style>
  <w:style w:type="paragraph" w:customStyle="1" w:styleId="D6F0ACABB0C14A87A89E89BA5FF3C468">
    <w:name w:val="D6F0ACABB0C14A87A89E89BA5FF3C468"/>
  </w:style>
  <w:style w:type="paragraph" w:customStyle="1" w:styleId="62AA4E9BBD604A46B6405B6791C40AB1">
    <w:name w:val="62AA4E9BBD604A46B6405B6791C40AB1"/>
  </w:style>
  <w:style w:type="paragraph" w:customStyle="1" w:styleId="885FA91B401D462DB8C1E7B9D10D0D1E">
    <w:name w:val="885FA91B401D462DB8C1E7B9D10D0D1E"/>
  </w:style>
  <w:style w:type="paragraph" w:customStyle="1" w:styleId="3AB7A2599BDE4001BCD7872B477F4F69">
    <w:name w:val="3AB7A2599BDE4001BCD7872B477F4F69"/>
  </w:style>
  <w:style w:type="paragraph" w:customStyle="1" w:styleId="0CAC7778038E4478A77A4D11DF871BE4">
    <w:name w:val="0CAC7778038E4478A77A4D11DF871BE4"/>
  </w:style>
  <w:style w:type="paragraph" w:customStyle="1" w:styleId="399A2AF6BFA64AE7B70D6F396C072B1C">
    <w:name w:val="399A2AF6BFA64AE7B70D6F396C072B1C"/>
  </w:style>
  <w:style w:type="paragraph" w:customStyle="1" w:styleId="2FE0FBCC0C39412FB0CE637540020E68">
    <w:name w:val="2FE0FBCC0C39412FB0CE637540020E68"/>
  </w:style>
  <w:style w:type="paragraph" w:customStyle="1" w:styleId="6AEA365ED35D4A9B86B27E75C010E840">
    <w:name w:val="6AEA365ED35D4A9B86B27E75C010E840"/>
    <w:rsid w:val="00B20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B5DAA-4283-462D-BE89-D44EE4782B3A}">
  <ds:schemaRefs>
    <ds:schemaRef ds:uri="http://schemas.microsoft.com/sharepoint/v3/contenttype/forms"/>
  </ds:schemaRefs>
</ds:datastoreItem>
</file>

<file path=customXml/itemProps3.xml><?xml version="1.0" encoding="utf-8"?>
<ds:datastoreItem xmlns:ds="http://schemas.openxmlformats.org/officeDocument/2006/customXml" ds:itemID="{39B4141F-A084-4AF9-9323-B389E39B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cronológico</Template>
  <TotalTime>23</TotalTime>
  <Pages>2</Pages>
  <Words>722</Words>
  <Characters>3974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Chinchilla Sánchez 
2013009344</dc:creator>
  <cp:keywords/>
  <cp:lastModifiedBy>Arturo Chinchilla Sanchez</cp:lastModifiedBy>
  <cp:revision>3</cp:revision>
  <dcterms:created xsi:type="dcterms:W3CDTF">2015-08-29T02:37:00Z</dcterms:created>
  <dcterms:modified xsi:type="dcterms:W3CDTF">2015-08-29T04:18:00Z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TC028350659991</vt:lpwstr>
  </property>
</Properties>
</file>